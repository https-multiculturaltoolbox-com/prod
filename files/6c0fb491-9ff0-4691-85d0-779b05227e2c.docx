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3E22AB">
      <w:pPr>
        <w:spacing w:after="0" w:line="240" w:lineRule="auto"/>
        <w:ind w:left="720"/>
      </w:pPr>
      <w:r>
        <w:t xml:space="preserve">This is to certify that </w:t>
      </w:r>
      <w:r w:rsidR="00624382">
        <w:rPr>
          <w:b/>
        </w:rPr>
        <w:t>MELCHEZEDEK G. FRUTA</w:t>
      </w:r>
      <w:bookmarkStart w:id="0" w:name="_GoBack"/>
      <w:bookmarkEnd w:id="0"/>
      <w:r w:rsidR="004D0E71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CA5FF9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624382">
        <w:rPr>
          <w:sz w:val="16"/>
          <w:szCs w:val="16"/>
        </w:rPr>
        <w:t>14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D0E71"/>
    <w:rsid w:val="004D35B8"/>
    <w:rsid w:val="00563893"/>
    <w:rsid w:val="00624382"/>
    <w:rsid w:val="00627669"/>
    <w:rsid w:val="00690B8A"/>
    <w:rsid w:val="0072059D"/>
    <w:rsid w:val="00976D19"/>
    <w:rsid w:val="00A95481"/>
    <w:rsid w:val="00AC4E6C"/>
    <w:rsid w:val="00C36ACD"/>
    <w:rsid w:val="00CA5FF9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2025-08-31T07:16:00Z</dcterms:created>
  <dcterms:modified xsi:type="dcterms:W3CDTF">2025-08-31T07:16:00Z</dcterms:modified>
</cp:coreProperties>
</file>