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AA7" w:rsidRDefault="00A430A4">
      <w:bookmarkStart w:id="0" w:name="_GoBack"/>
      <w:r w:rsidRPr="00A430A4"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-1795462</wp:posOffset>
            </wp:positionH>
            <wp:positionV relativeFrom="paragraph">
              <wp:posOffset>1486217</wp:posOffset>
            </wp:positionV>
            <wp:extent cx="10260000" cy="7293189"/>
            <wp:effectExtent l="0" t="2540" r="5715" b="5715"/>
            <wp:wrapTight wrapText="bothSides">
              <wp:wrapPolygon edited="0">
                <wp:start x="21605" y="8"/>
                <wp:lineTo x="28" y="8"/>
                <wp:lineTo x="28" y="21561"/>
                <wp:lineTo x="21605" y="21561"/>
                <wp:lineTo x="21605" y="8"/>
              </wp:wrapPolygon>
            </wp:wrapTight>
            <wp:docPr id="4" name="Picture 4" descr="C:\Users\MyPC\Pictures\RAGE 7_CLUB\IMG20241105144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Pictures\RAGE 7_CLUB\IMG202411051441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5" t="4258" r="11135" b="5100"/>
                    <a:stretch/>
                  </pic:blipFill>
                  <pic:spPr bwMode="auto">
                    <a:xfrm rot="16200000">
                      <a:off x="0" y="0"/>
                      <a:ext cx="10260000" cy="729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AA7" w:rsidSect="005839C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0A4"/>
    <w:rsid w:val="004A6AA7"/>
    <w:rsid w:val="005839CA"/>
    <w:rsid w:val="00A4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32303-384D-48CA-A791-A80DE936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cp:lastPrinted>2025-09-02T01:09:00Z</cp:lastPrinted>
  <dcterms:created xsi:type="dcterms:W3CDTF">2025-08-08T16:11:00Z</dcterms:created>
  <dcterms:modified xsi:type="dcterms:W3CDTF">2025-09-02T01:11:00Z</dcterms:modified>
</cp:coreProperties>
</file>