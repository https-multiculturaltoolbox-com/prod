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A0E" w:rsidRDefault="00004B00">
      <w:bookmarkStart w:id="0" w:name="_GoBack"/>
      <w:bookmarkEnd w:id="0"/>
      <w:r w:rsidRPr="00004B00"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3451860</wp:posOffset>
            </wp:positionV>
            <wp:extent cx="278892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393" y="21365"/>
                <wp:lineTo x="21393" y="0"/>
                <wp:lineTo x="0" y="0"/>
              </wp:wrapPolygon>
            </wp:wrapTight>
            <wp:docPr id="1" name="Picture 1" descr="C:\Users\MyPC\Pictures\RAGE ID\Messenger_creation_3A827EA0-3A44-43F4-9895-0093EEC925D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Pictures\RAGE ID\Messenger_creation_3A827EA0-3A44-43F4-9895-0093EEC925D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9" t="8881" r="1787" b="57636"/>
                    <a:stretch/>
                  </pic:blipFill>
                  <pic:spPr bwMode="auto">
                    <a:xfrm>
                      <a:off x="0" y="0"/>
                      <a:ext cx="27889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00"/>
    <w:rsid w:val="00004B00"/>
    <w:rsid w:val="003B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F6CC75-347C-45B5-8E3E-D7F8F94F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2025-08-29T11:51:00Z</dcterms:created>
  <dcterms:modified xsi:type="dcterms:W3CDTF">2025-08-29T11:53:00Z</dcterms:modified>
</cp:coreProperties>
</file>