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9B3" w:rsidRDefault="005367E3">
      <w:bookmarkStart w:id="0" w:name="_GoBack"/>
      <w:r w:rsidRPr="005367E3"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1539240</wp:posOffset>
            </wp:positionH>
            <wp:positionV relativeFrom="paragraph">
              <wp:posOffset>477520</wp:posOffset>
            </wp:positionV>
            <wp:extent cx="2211070" cy="2610485"/>
            <wp:effectExtent l="0" t="0" r="0" b="0"/>
            <wp:wrapTight wrapText="bothSides">
              <wp:wrapPolygon edited="0">
                <wp:start x="8188" y="1734"/>
                <wp:lineTo x="6141" y="2680"/>
                <wp:lineTo x="4280" y="3941"/>
                <wp:lineTo x="4280" y="4571"/>
                <wp:lineTo x="3164" y="7093"/>
                <wp:lineTo x="3164" y="9615"/>
                <wp:lineTo x="4652" y="12137"/>
                <wp:lineTo x="4839" y="14659"/>
                <wp:lineTo x="2978" y="15605"/>
                <wp:lineTo x="930" y="17024"/>
                <wp:lineTo x="0" y="18600"/>
                <wp:lineTo x="0" y="21437"/>
                <wp:lineTo x="21401" y="21437"/>
                <wp:lineTo x="21401" y="16078"/>
                <wp:lineTo x="17866" y="14659"/>
                <wp:lineTo x="16377" y="12137"/>
                <wp:lineTo x="16563" y="7093"/>
                <wp:lineTo x="15818" y="4256"/>
                <wp:lineTo x="12469" y="2364"/>
                <wp:lineTo x="10980" y="1734"/>
                <wp:lineTo x="8188" y="1734"/>
              </wp:wrapPolygon>
            </wp:wrapTight>
            <wp:docPr id="1" name="Picture 1" descr="C:\Users\MyPC\Pictures\RAGE ID\Irish P. Hermo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RAGE ID\Irish P. Hermos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6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E3"/>
    <w:rsid w:val="00326B51"/>
    <w:rsid w:val="005367E3"/>
    <w:rsid w:val="0086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6FAC13-19D3-46FE-B6CC-F85413DF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2025-08-01T13:09:00Z</dcterms:created>
  <dcterms:modified xsi:type="dcterms:W3CDTF">2025-08-01T14:57:00Z</dcterms:modified>
</cp:coreProperties>
</file>