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3E22AB">
      <w:pPr>
        <w:spacing w:after="0" w:line="240" w:lineRule="auto"/>
        <w:ind w:left="720"/>
      </w:pPr>
      <w:r>
        <w:t xml:space="preserve">This is to certify that </w:t>
      </w:r>
      <w:r w:rsidR="00CA5FF9">
        <w:rPr>
          <w:b/>
        </w:rPr>
        <w:t>ERWIN A. MANINGO</w:t>
      </w:r>
      <w:r w:rsidR="004D0E71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CA5FF9">
        <w:t>being issued for his</w:t>
      </w:r>
      <w:bookmarkStart w:id="0" w:name="_GoBack"/>
      <w:bookmarkEnd w:id="0"/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CA5FF9">
        <w:rPr>
          <w:sz w:val="16"/>
          <w:szCs w:val="16"/>
        </w:rPr>
        <w:t>13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D0E71"/>
    <w:rsid w:val="004D35B8"/>
    <w:rsid w:val="00563893"/>
    <w:rsid w:val="00627669"/>
    <w:rsid w:val="00690B8A"/>
    <w:rsid w:val="0072059D"/>
    <w:rsid w:val="00976D19"/>
    <w:rsid w:val="00A95481"/>
    <w:rsid w:val="00AC4E6C"/>
    <w:rsid w:val="00C36ACD"/>
    <w:rsid w:val="00CA5FF9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2025-08-31T07:04:00Z</dcterms:created>
  <dcterms:modified xsi:type="dcterms:W3CDTF">2025-08-31T07:04:00Z</dcterms:modified>
</cp:coreProperties>
</file>