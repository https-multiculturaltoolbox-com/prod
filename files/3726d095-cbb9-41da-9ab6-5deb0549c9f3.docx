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9E6A9A">
        <w:t>SEPTEMBER 8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6B3AA5">
      <w:pPr>
        <w:ind w:left="720"/>
      </w:pPr>
      <w:r>
        <w:t xml:space="preserve">This is to certify that </w:t>
      </w:r>
      <w:r w:rsidR="00C709FD">
        <w:rPr>
          <w:b/>
        </w:rPr>
        <w:t>JOSELITO Y. ENRIQUEZ</w:t>
      </w:r>
      <w:r w:rsidR="004B0D84">
        <w:rPr>
          <w:b/>
        </w:rPr>
        <w:t xml:space="preserve"> </w:t>
      </w:r>
      <w:r w:rsidR="00043DB7">
        <w:t>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4B0D84">
        <w:t xml:space="preserve"> He</w:t>
      </w:r>
      <w:r w:rsidR="00E10E3C">
        <w:t xml:space="preserve">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4B0D84">
        <w:t>being issued for his</w:t>
      </w:r>
      <w:r w:rsidR="00E10E3C">
        <w:t xml:space="preserve"> application for the amateur radio examination</w:t>
      </w:r>
      <w:r w:rsidR="004D0E71">
        <w:t xml:space="preserve"> Class C Element</w:t>
      </w:r>
      <w:r w:rsidR="00976D19">
        <w:t xml:space="preserve"> 2,</w:t>
      </w:r>
      <w:r w:rsidR="004D0E71">
        <w:t xml:space="preserve"> 3 and 4.</w:t>
      </w:r>
      <w:r>
        <w:t xml:space="preserve">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C709FD">
        <w:rPr>
          <w:sz w:val="16"/>
          <w:szCs w:val="16"/>
        </w:rPr>
        <w:t>21</w:t>
      </w:r>
      <w:bookmarkStart w:id="0" w:name="_GoBack"/>
      <w:bookmarkEnd w:id="0"/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B0D84"/>
    <w:rsid w:val="004D0E71"/>
    <w:rsid w:val="004D35B8"/>
    <w:rsid w:val="005319DB"/>
    <w:rsid w:val="00563893"/>
    <w:rsid w:val="00627669"/>
    <w:rsid w:val="00690B8A"/>
    <w:rsid w:val="006B3AA5"/>
    <w:rsid w:val="00705722"/>
    <w:rsid w:val="0072059D"/>
    <w:rsid w:val="00976D19"/>
    <w:rsid w:val="009E6A9A"/>
    <w:rsid w:val="00A95481"/>
    <w:rsid w:val="00AC4E6C"/>
    <w:rsid w:val="00C36ACD"/>
    <w:rsid w:val="00C709FD"/>
    <w:rsid w:val="00E10E3C"/>
    <w:rsid w:val="00F32B6F"/>
    <w:rsid w:val="00F349F8"/>
    <w:rsid w:val="00F4338D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1</TotalTime>
  <Pages>1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2025-09-08T14:37:00Z</dcterms:created>
  <dcterms:modified xsi:type="dcterms:W3CDTF">2025-09-08T14:37:00Z</dcterms:modified>
</cp:coreProperties>
</file>