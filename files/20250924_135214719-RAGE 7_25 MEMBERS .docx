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4AD9" w:rsidRDefault="00864AD9" w:rsidP="00847D74">
      <w:r w:rsidRPr="006B4172">
        <w:rPr>
          <w:noProof/>
          <w:lang w:val="en-PH" w:eastAsia="en-PH"/>
        </w:rPr>
        <w:drawing>
          <wp:anchor distT="0" distB="0" distL="114300" distR="114300" simplePos="0" relativeHeight="251660288" behindDoc="1" locked="0" layoutInCell="1" allowOverlap="1" wp14:anchorId="29E2FE90" wp14:editId="044CB2A8">
            <wp:simplePos x="0" y="0"/>
            <wp:positionH relativeFrom="column">
              <wp:posOffset>-137160</wp:posOffset>
            </wp:positionH>
            <wp:positionV relativeFrom="paragraph">
              <wp:posOffset>0</wp:posOffset>
            </wp:positionV>
            <wp:extent cx="669925" cy="796290"/>
            <wp:effectExtent l="0" t="0" r="0" b="3810"/>
            <wp:wrapTight wrapText="bothSides">
              <wp:wrapPolygon edited="0">
                <wp:start x="0" y="0"/>
                <wp:lineTo x="0" y="21187"/>
                <wp:lineTo x="20883" y="21187"/>
                <wp:lineTo x="20883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" t="4315" r="80983" b="81356"/>
                    <a:stretch/>
                  </pic:blipFill>
                  <pic:spPr bwMode="auto">
                    <a:xfrm>
                      <a:off x="0" y="0"/>
                      <a:ext cx="6699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4172"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44A742EF" wp14:editId="5FBF9FB7">
            <wp:simplePos x="0" y="0"/>
            <wp:positionH relativeFrom="column">
              <wp:posOffset>6126480</wp:posOffset>
            </wp:positionH>
            <wp:positionV relativeFrom="paragraph">
              <wp:posOffset>0</wp:posOffset>
            </wp:positionV>
            <wp:extent cx="708660" cy="792032"/>
            <wp:effectExtent l="0" t="0" r="0" b="8255"/>
            <wp:wrapTight wrapText="bothSides">
              <wp:wrapPolygon edited="0">
                <wp:start x="0" y="0"/>
                <wp:lineTo x="0" y="21306"/>
                <wp:lineTo x="20903" y="21306"/>
                <wp:lineTo x="20903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50" t="3544" r="1042" b="81818"/>
                    <a:stretch/>
                  </pic:blipFill>
                  <pic:spPr bwMode="auto">
                    <a:xfrm>
                      <a:off x="0" y="0"/>
                      <a:ext cx="708660" cy="7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4172">
        <w:rPr>
          <w:noProof/>
          <w:lang w:val="en-PH" w:eastAsia="en-PH"/>
        </w:rPr>
        <w:drawing>
          <wp:anchor distT="0" distB="0" distL="114300" distR="114300" simplePos="0" relativeHeight="251658240" behindDoc="1" locked="0" layoutInCell="1" allowOverlap="1" wp14:anchorId="7511F919" wp14:editId="4D8E28D2">
            <wp:simplePos x="0" y="0"/>
            <wp:positionH relativeFrom="column">
              <wp:posOffset>807720</wp:posOffset>
            </wp:positionH>
            <wp:positionV relativeFrom="paragraph">
              <wp:posOffset>106680</wp:posOffset>
            </wp:positionV>
            <wp:extent cx="5128260" cy="609600"/>
            <wp:effectExtent l="0" t="0" r="0" b="0"/>
            <wp:wrapTight wrapText="bothSides">
              <wp:wrapPolygon edited="0">
                <wp:start x="0" y="0"/>
                <wp:lineTo x="0" y="20925"/>
                <wp:lineTo x="21504" y="20925"/>
                <wp:lineTo x="21504" y="0"/>
                <wp:lineTo x="0" y="0"/>
              </wp:wrapPolygon>
            </wp:wrapTight>
            <wp:docPr id="1" name="Picture 1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7" t="3544" r="18750" b="81818"/>
                    <a:stretch/>
                  </pic:blipFill>
                  <pic:spPr bwMode="auto">
                    <a:xfrm>
                      <a:off x="0" y="0"/>
                      <a:ext cx="51282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  <w:t xml:space="preserve">                           007 S. DUTERTE ST., SUBA, DANAO CITY</w:t>
      </w:r>
    </w:p>
    <w:p w:rsidR="00544D84" w:rsidRDefault="00544D84" w:rsidP="00847D74"/>
    <w:p w:rsidR="00544D84" w:rsidRDefault="00544D84" w:rsidP="00847D74"/>
    <w:p w:rsidR="00544D84" w:rsidRDefault="00544D84" w:rsidP="00847D74"/>
    <w:p w:rsidR="00847D74" w:rsidRPr="00847D74" w:rsidRDefault="00847D74" w:rsidP="00847D74">
      <w:bookmarkStart w:id="0" w:name="_GoBack"/>
      <w:bookmarkEnd w:id="0"/>
      <w:r>
        <w:t>TRUSTEE: RUEL B. IGNACIO</w:t>
      </w:r>
      <w:r w:rsidR="008C6F6F">
        <w:tab/>
      </w:r>
      <w:r w:rsidR="008C6F6F">
        <w:tab/>
        <w:t>:</w:t>
      </w:r>
      <w:r>
        <w:tab/>
      </w:r>
      <w:r w:rsidR="008C6F6F">
        <w:t xml:space="preserve"> </w:t>
      </w:r>
      <w:r>
        <w:t>4F7KW</w:t>
      </w:r>
    </w:p>
    <w:p w:rsidR="00864AD9" w:rsidRDefault="00847D74" w:rsidP="00544D84">
      <w:pPr>
        <w:spacing w:after="0" w:line="240" w:lineRule="auto"/>
        <w:ind w:left="720"/>
      </w:pPr>
      <w:r>
        <w:t xml:space="preserve">  01. JIMMY C. TOLEDO</w:t>
      </w:r>
      <w:r>
        <w:tab/>
        <w:t xml:space="preserve">        </w:t>
      </w:r>
      <w:r>
        <w:tab/>
      </w:r>
      <w:r w:rsidR="008C6F6F" w:rsidRPr="008C6F6F">
        <w:t>:</w:t>
      </w:r>
      <w:r>
        <w:tab/>
        <w:t xml:space="preserve"> 4I7JIM</w:t>
      </w:r>
    </w:p>
    <w:p w:rsidR="00864AD9" w:rsidRDefault="00847D74" w:rsidP="00544D84">
      <w:pPr>
        <w:spacing w:after="0" w:line="240" w:lineRule="auto"/>
        <w:ind w:firstLine="720"/>
      </w:pPr>
      <w:r>
        <w:t xml:space="preserve">  </w:t>
      </w:r>
      <w:r w:rsidR="00864AD9">
        <w:t>02. ROMEO B. MANINGO</w:t>
      </w:r>
      <w:r>
        <w:t xml:space="preserve">    </w:t>
      </w:r>
      <w:r w:rsidR="00864AD9">
        <w:tab/>
      </w:r>
      <w:r w:rsidR="008C6F6F" w:rsidRPr="008C6F6F">
        <w:t>:</w:t>
      </w:r>
      <w:r>
        <w:tab/>
        <w:t xml:space="preserve"> DW7XRM</w:t>
      </w:r>
    </w:p>
    <w:p w:rsidR="00950F4A" w:rsidRDefault="00847D74" w:rsidP="00544D84">
      <w:pPr>
        <w:spacing w:after="0" w:line="240" w:lineRule="auto"/>
        <w:ind w:firstLine="720"/>
      </w:pPr>
      <w:r>
        <w:t xml:space="preserve">  </w:t>
      </w:r>
      <w:r w:rsidR="00950F4A">
        <w:t>03. ANTONIO M. KIAMCO</w:t>
      </w:r>
      <w:r w:rsidR="00950F4A">
        <w:tab/>
      </w:r>
      <w:r w:rsidR="008C6F6F" w:rsidRPr="008C6F6F">
        <w:t>:</w:t>
      </w:r>
      <w:r>
        <w:tab/>
        <w:t>DW7TNX</w:t>
      </w:r>
    </w:p>
    <w:p w:rsidR="00950F4A" w:rsidRDefault="00847D74" w:rsidP="00544D84">
      <w:pPr>
        <w:spacing w:after="0" w:line="240" w:lineRule="auto"/>
        <w:ind w:firstLine="720"/>
      </w:pPr>
      <w:r>
        <w:t xml:space="preserve">  </w:t>
      </w:r>
      <w:r w:rsidR="00950F4A">
        <w:t>04. GERARDO L. PRESILLAS JR</w:t>
      </w:r>
      <w:r>
        <w:t>.</w:t>
      </w:r>
      <w:r>
        <w:tab/>
      </w:r>
      <w:r w:rsidR="008C6F6F" w:rsidRPr="008C6F6F">
        <w:t>:</w:t>
      </w:r>
      <w:r>
        <w:tab/>
        <w:t>4G7GWY</w:t>
      </w:r>
    </w:p>
    <w:p w:rsidR="00950F4A" w:rsidRDefault="00847D74" w:rsidP="00544D84">
      <w:pPr>
        <w:spacing w:after="0" w:line="240" w:lineRule="auto"/>
        <w:ind w:firstLine="720"/>
      </w:pPr>
      <w:r>
        <w:t xml:space="preserve">  </w:t>
      </w:r>
      <w:r w:rsidR="00950F4A">
        <w:t xml:space="preserve">05. DANILO </w:t>
      </w:r>
      <w:r>
        <w:t>D. RAMONEDA</w:t>
      </w:r>
      <w:r>
        <w:tab/>
      </w:r>
      <w:r w:rsidR="008C6F6F" w:rsidRPr="008C6F6F">
        <w:t>:</w:t>
      </w:r>
      <w:r>
        <w:tab/>
        <w:t>DY7DNY</w:t>
      </w:r>
    </w:p>
    <w:p w:rsidR="00950F4A" w:rsidRDefault="00847D74" w:rsidP="00544D84">
      <w:pPr>
        <w:spacing w:after="0" w:line="240" w:lineRule="auto"/>
        <w:ind w:firstLine="720"/>
      </w:pPr>
      <w:r>
        <w:t xml:space="preserve">  </w:t>
      </w:r>
      <w:r w:rsidR="00950F4A">
        <w:t>06. JE</w:t>
      </w:r>
      <w:r>
        <w:t>RRY C. LAWAS</w:t>
      </w:r>
      <w:r>
        <w:tab/>
      </w:r>
      <w:r>
        <w:tab/>
      </w:r>
      <w:r w:rsidR="008C6F6F" w:rsidRPr="008C6F6F">
        <w:t>:</w:t>
      </w:r>
      <w:r>
        <w:tab/>
        <w:t>DY7JER</w:t>
      </w:r>
      <w:r>
        <w:tab/>
      </w:r>
    </w:p>
    <w:p w:rsidR="00950F4A" w:rsidRDefault="00847D74" w:rsidP="00544D84">
      <w:pPr>
        <w:spacing w:after="0" w:line="240" w:lineRule="auto"/>
        <w:ind w:firstLine="720"/>
      </w:pPr>
      <w:r>
        <w:t xml:space="preserve">  </w:t>
      </w:r>
      <w:r w:rsidR="00950F4A">
        <w:t>07. RICARDO G. LOP</w:t>
      </w:r>
      <w:r>
        <w:t>EZ</w:t>
      </w:r>
      <w:r>
        <w:tab/>
      </w:r>
      <w:r>
        <w:tab/>
      </w:r>
      <w:r w:rsidR="008C6F6F" w:rsidRPr="008C6F6F">
        <w:t>:</w:t>
      </w:r>
      <w:r>
        <w:tab/>
        <w:t>DY7RGL</w:t>
      </w:r>
    </w:p>
    <w:p w:rsidR="00950F4A" w:rsidRDefault="00847D74" w:rsidP="00544D84">
      <w:pPr>
        <w:spacing w:after="0" w:line="240" w:lineRule="auto"/>
        <w:ind w:firstLine="720"/>
      </w:pPr>
      <w:r>
        <w:t xml:space="preserve">  08. DORIS MAMAC</w:t>
      </w:r>
      <w:r>
        <w:tab/>
      </w:r>
      <w:r>
        <w:tab/>
      </w:r>
      <w:r w:rsidR="008C6F6F" w:rsidRPr="008C6F6F">
        <w:t>:</w:t>
      </w:r>
      <w:r>
        <w:tab/>
        <w:t>DW7XDM</w:t>
      </w:r>
    </w:p>
    <w:p w:rsidR="00950F4A" w:rsidRDefault="00847D74" w:rsidP="00544D84">
      <w:pPr>
        <w:spacing w:after="0" w:line="240" w:lineRule="auto"/>
        <w:ind w:firstLine="720"/>
      </w:pPr>
      <w:r>
        <w:t xml:space="preserve">  </w:t>
      </w:r>
      <w:r w:rsidR="00950F4A">
        <w:t>09. ERNES</w:t>
      </w:r>
      <w:r>
        <w:t>TO T. MOLINA</w:t>
      </w:r>
      <w:r>
        <w:tab/>
      </w:r>
      <w:r w:rsidR="008C6F6F" w:rsidRPr="008C6F6F">
        <w:t>:</w:t>
      </w:r>
      <w:r>
        <w:tab/>
        <w:t>DY7XEM</w:t>
      </w:r>
    </w:p>
    <w:p w:rsidR="00950F4A" w:rsidRDefault="00847D74" w:rsidP="00544D84">
      <w:pPr>
        <w:spacing w:after="0" w:line="240" w:lineRule="auto"/>
        <w:ind w:firstLine="720"/>
      </w:pPr>
      <w:r>
        <w:t xml:space="preserve">  </w:t>
      </w:r>
      <w:r w:rsidR="00950F4A">
        <w:t>10</w:t>
      </w:r>
      <w:r>
        <w:t>. RANNY VOUGHN L. LOPEZ</w:t>
      </w:r>
      <w:r>
        <w:tab/>
      </w:r>
      <w:r w:rsidR="008C6F6F" w:rsidRPr="008C6F6F">
        <w:t>:</w:t>
      </w:r>
      <w:r>
        <w:tab/>
        <w:t>DW7RVL</w:t>
      </w:r>
    </w:p>
    <w:p w:rsidR="00950F4A" w:rsidRDefault="00847D74" w:rsidP="00544D84">
      <w:pPr>
        <w:spacing w:after="0" w:line="240" w:lineRule="auto"/>
        <w:ind w:firstLine="720"/>
      </w:pPr>
      <w:r>
        <w:t xml:space="preserve">  11. ROY D. CAPUTOLAN</w:t>
      </w:r>
      <w:r>
        <w:tab/>
      </w:r>
      <w:r w:rsidR="008C6F6F" w:rsidRPr="008C6F6F">
        <w:t>:</w:t>
      </w:r>
      <w:r>
        <w:tab/>
        <w:t>DY7RDC</w:t>
      </w:r>
    </w:p>
    <w:p w:rsidR="00950F4A" w:rsidRDefault="00847D74" w:rsidP="00544D84">
      <w:pPr>
        <w:spacing w:after="0" w:line="240" w:lineRule="auto"/>
        <w:ind w:firstLine="720"/>
      </w:pPr>
      <w:r>
        <w:t xml:space="preserve">  12. EDWIN H. BENTOY</w:t>
      </w:r>
      <w:r>
        <w:tab/>
      </w:r>
      <w:r>
        <w:tab/>
      </w:r>
      <w:r w:rsidR="008C6F6F" w:rsidRPr="008C6F6F">
        <w:t>:</w:t>
      </w:r>
      <w:r>
        <w:tab/>
        <w:t>4H7EHB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 13. JERREX A. SINGULAN</w:t>
      </w:r>
      <w:r>
        <w:tab/>
      </w:r>
      <w:r w:rsidR="008C6F6F" w:rsidRPr="008C6F6F">
        <w:t>:</w:t>
      </w:r>
      <w:r>
        <w:tab/>
        <w:t>4H7REX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 14. PAULINO B. CAPUYAN</w:t>
      </w:r>
      <w:r>
        <w:tab/>
      </w:r>
      <w:r w:rsidR="008C6F6F" w:rsidRPr="008C6F6F">
        <w:t>:</w:t>
      </w:r>
      <w:r>
        <w:tab/>
        <w:t>4H7PBC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 </w:t>
      </w:r>
      <w:r w:rsidR="004A5EC3">
        <w:t>15</w:t>
      </w:r>
      <w:r>
        <w:t>. JEFFREY Q. HERMOSILLA</w:t>
      </w:r>
      <w:r>
        <w:tab/>
      </w:r>
      <w:r w:rsidR="008C6F6F" w:rsidRPr="008C6F6F">
        <w:t>:</w:t>
      </w:r>
      <w:r>
        <w:tab/>
        <w:t>4H7JEF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 </w:t>
      </w:r>
      <w:r w:rsidR="004A5EC3">
        <w:t>16.</w:t>
      </w:r>
      <w:r>
        <w:t xml:space="preserve"> JONAH PATRICK N. AVILA</w:t>
      </w:r>
      <w:r>
        <w:tab/>
      </w:r>
      <w:r w:rsidR="008C6F6F" w:rsidRPr="008C6F6F">
        <w:t>:</w:t>
      </w:r>
      <w:r>
        <w:tab/>
        <w:t>4H7JPA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 </w:t>
      </w:r>
      <w:r w:rsidR="004A5EC3">
        <w:t>17.</w:t>
      </w:r>
      <w:r>
        <w:t xml:space="preserve"> ALEJANDRO L. ROBLE JR.</w:t>
      </w:r>
      <w:r>
        <w:tab/>
      </w:r>
      <w:r w:rsidR="008C6F6F" w:rsidRPr="008C6F6F">
        <w:t>:</w:t>
      </w:r>
      <w:r>
        <w:tab/>
        <w:t>4H7ALR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 18. VICENTE J. BATICAN</w:t>
      </w:r>
      <w:r>
        <w:tab/>
      </w:r>
      <w:r w:rsidR="008C6F6F" w:rsidRPr="008C6F6F">
        <w:t>:</w:t>
      </w:r>
      <w:r>
        <w:tab/>
        <w:t>4H7VJB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 19. LADY ANN D. GOMEZ</w:t>
      </w:r>
      <w:r>
        <w:tab/>
      </w:r>
      <w:r w:rsidR="008C6F6F" w:rsidRPr="008C6F6F">
        <w:t>:</w:t>
      </w:r>
      <w:r>
        <w:tab/>
        <w:t>DY7XLG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 </w:t>
      </w:r>
      <w:r w:rsidR="004A5EC3">
        <w:t>2</w:t>
      </w:r>
      <w:r>
        <w:t>0. JOSELITO Y. ENRIQUEZ</w:t>
      </w:r>
      <w:r>
        <w:tab/>
      </w:r>
      <w:r w:rsidR="008C6F6F" w:rsidRPr="008C6F6F">
        <w:t>:</w:t>
      </w:r>
      <w:r>
        <w:tab/>
        <w:t>DY7LIT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 21. DEBBIE B. FERNANDEZ</w:t>
      </w:r>
      <w:r>
        <w:tab/>
      </w:r>
      <w:r w:rsidR="008C6F6F" w:rsidRPr="008C6F6F">
        <w:t>:</w:t>
      </w:r>
      <w:r>
        <w:tab/>
        <w:t>DY7XDF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 22. BRITNEY PAMERO</w:t>
      </w:r>
      <w:r>
        <w:tab/>
      </w:r>
      <w:r>
        <w:tab/>
      </w:r>
      <w:r w:rsidR="008C6F6F" w:rsidRPr="008C6F6F">
        <w:t>:</w:t>
      </w:r>
      <w:r>
        <w:tab/>
        <w:t>DY7XBP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 23. RODRIGO O. MORALES</w:t>
      </w:r>
      <w:r>
        <w:tab/>
      </w:r>
      <w:r w:rsidR="008C6F6F" w:rsidRPr="008C6F6F">
        <w:t>:</w:t>
      </w:r>
      <w:r>
        <w:tab/>
        <w:t>DY7JUN</w:t>
      </w:r>
    </w:p>
    <w:p w:rsidR="004A5EC3" w:rsidRDefault="00847D74" w:rsidP="00544D84">
      <w:pPr>
        <w:spacing w:after="0" w:line="240" w:lineRule="auto"/>
        <w:ind w:firstLine="720"/>
      </w:pPr>
      <w:r>
        <w:t xml:space="preserve"> </w:t>
      </w:r>
      <w:r w:rsidR="004A5EC3">
        <w:t xml:space="preserve">24. </w:t>
      </w:r>
      <w:r>
        <w:t>WENDEL C. BATOON</w:t>
      </w:r>
      <w:r>
        <w:tab/>
      </w:r>
      <w:r w:rsidR="008C6F6F" w:rsidRPr="008C6F6F">
        <w:t>:</w:t>
      </w:r>
      <w:r>
        <w:tab/>
        <w:t>DW7WCB</w:t>
      </w:r>
    </w:p>
    <w:p w:rsidR="008D3170" w:rsidRDefault="00847D74" w:rsidP="00544D84">
      <w:pPr>
        <w:spacing w:after="0" w:line="240" w:lineRule="auto"/>
        <w:ind w:firstLine="720"/>
      </w:pPr>
      <w:r>
        <w:t xml:space="preserve"> </w:t>
      </w:r>
      <w:r w:rsidR="008D3170">
        <w:t>25. NI</w:t>
      </w:r>
      <w:r w:rsidR="008D3170">
        <w:rPr>
          <w:rFonts w:cstheme="minorHAnsi"/>
        </w:rPr>
        <w:t>Ñ</w:t>
      </w:r>
      <w:r>
        <w:t>O JOSEPH A. GEORPE</w:t>
      </w:r>
      <w:r>
        <w:tab/>
      </w:r>
      <w:r w:rsidR="008C6F6F" w:rsidRPr="008C6F6F">
        <w:t>:</w:t>
      </w:r>
      <w:r>
        <w:tab/>
        <w:t>DY7JAG</w:t>
      </w:r>
    </w:p>
    <w:p w:rsidR="00544D84" w:rsidRDefault="00544D84" w:rsidP="00544D84">
      <w:pPr>
        <w:spacing w:after="0" w:line="240" w:lineRule="auto"/>
      </w:pPr>
    </w:p>
    <w:p w:rsidR="00544D84" w:rsidRDefault="00544D84" w:rsidP="00544D84">
      <w:pPr>
        <w:spacing w:after="0" w:line="240" w:lineRule="auto"/>
      </w:pPr>
    </w:p>
    <w:p w:rsidR="008C6F6F" w:rsidRDefault="008C6F6F" w:rsidP="00544D84">
      <w:pPr>
        <w:spacing w:after="0" w:line="240" w:lineRule="auto"/>
      </w:pPr>
      <w:r>
        <w:t>Certified by:</w:t>
      </w:r>
    </w:p>
    <w:p w:rsidR="00544D84" w:rsidRDefault="00544D84" w:rsidP="00544D84">
      <w:pPr>
        <w:spacing w:after="0" w:line="240" w:lineRule="auto"/>
        <w:ind w:left="720"/>
      </w:pPr>
      <w:r>
        <w:t>Very Truly Yours,</w:t>
      </w:r>
    </w:p>
    <w:p w:rsidR="00544D84" w:rsidRDefault="00544D84" w:rsidP="00544D84">
      <w:pPr>
        <w:spacing w:after="0" w:line="240" w:lineRule="auto"/>
        <w:ind w:left="720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1380774" cy="540017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gs sig.jpg"/>
                    <pic:cNvPicPr/>
                  </pic:nvPicPr>
                  <pic:blipFill rotWithShape="1">
                    <a:blip r:embed="rId5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30226" b="94135" l="750" r="96500">
                                  <a14:foregroundMark x1="29583" y1="33534" x2="29583" y2="33534"/>
                                  <a14:foregroundMark x1="25833" y1="33835" x2="25833" y2="33835"/>
                                  <a14:foregroundMark x1="89083" y1="54135" x2="89083" y2="54135"/>
                                  <a14:foregroundMark x1="19083" y1="60602" x2="19083" y2="60602"/>
                                  <a14:foregroundMark x1="24750" y1="60000" x2="24750" y2="60000"/>
                                  <a14:foregroundMark x1="29250" y1="60602" x2="29250" y2="60602"/>
                                  <a14:foregroundMark x1="30500" y1="60000" x2="30500" y2="60000"/>
                                  <a14:foregroundMark x1="23417" y1="60602" x2="23417" y2="60602"/>
                                  <a14:foregroundMark x1="64917" y1="73835" x2="64917" y2="73835"/>
                                  <a14:foregroundMark x1="70917" y1="78045" x2="70917" y2="78045"/>
                                  <a14:foregroundMark x1="72833" y1="77744" x2="72833" y2="77744"/>
                                  <a14:foregroundMark x1="72000" y1="66617" x2="72000" y2="66617"/>
                                  <a14:foregroundMark x1="6750" y1="61955" x2="6750" y2="61955"/>
                                  <a14:foregroundMark x1="27833" y1="33083" x2="27833" y2="33083"/>
                                  <a14:foregroundMark x1="32167" y1="33835" x2="32167" y2="33835"/>
                                  <a14:foregroundMark x1="34917" y1="35789" x2="34917" y2="35789"/>
                                  <a14:foregroundMark x1="42000" y1="42707" x2="42000" y2="42707"/>
                                  <a14:foregroundMark x1="42500" y1="45865" x2="42500" y2="45865"/>
                                  <a14:foregroundMark x1="40667" y1="40752" x2="40667" y2="40752"/>
                                  <a14:foregroundMark x1="40917" y1="44211" x2="40917" y2="44211"/>
                                  <a14:foregroundMark x1="32750" y1="61353" x2="32750" y2="61353"/>
                                  <a14:foregroundMark x1="26500" y1="60752" x2="26500" y2="60752"/>
                                  <a14:foregroundMark x1="27417" y1="60752" x2="27417" y2="60752"/>
                                  <a14:foregroundMark x1="21583" y1="60301" x2="21583" y2="60301"/>
                                  <a14:foregroundMark x1="17083" y1="60752" x2="17083" y2="60752"/>
                                  <a14:foregroundMark x1="36667" y1="60602" x2="36667" y2="60602"/>
                                  <a14:foregroundMark x1="37417" y1="94135" x2="37417" y2="9413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3" r="3201" b="3907"/>
                    <a:stretch/>
                  </pic:blipFill>
                  <pic:spPr bwMode="auto">
                    <a:xfrm>
                      <a:off x="0" y="0"/>
                      <a:ext cx="1380774" cy="54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44D84" w:rsidRPr="005268D7" w:rsidRDefault="00544D84" w:rsidP="00544D84">
      <w:pPr>
        <w:spacing w:after="0" w:line="240" w:lineRule="auto"/>
        <w:ind w:left="720"/>
      </w:pPr>
      <w:r w:rsidRPr="005268D7">
        <w:rPr>
          <w:b/>
        </w:rPr>
        <w:t>______________________</w:t>
      </w:r>
    </w:p>
    <w:p w:rsidR="00544D84" w:rsidRPr="005268D7" w:rsidRDefault="00544D84" w:rsidP="00544D84">
      <w:pPr>
        <w:spacing w:after="0" w:line="240" w:lineRule="auto"/>
        <w:ind w:left="720"/>
        <w:rPr>
          <w:b/>
        </w:rPr>
      </w:pPr>
      <w:r w:rsidRPr="005268D7">
        <w:rPr>
          <w:b/>
        </w:rPr>
        <w:t>JIMMY C. TOLEDO (4I7JIM)</w:t>
      </w:r>
    </w:p>
    <w:p w:rsidR="00544D84" w:rsidRPr="005268D7" w:rsidRDefault="00544D84" w:rsidP="00544D84">
      <w:pPr>
        <w:spacing w:after="0" w:line="240" w:lineRule="auto"/>
        <w:ind w:left="72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RAGE-7 DC INC. </w:t>
      </w:r>
      <w:r w:rsidRPr="005268D7">
        <w:rPr>
          <w:b/>
          <w:sz w:val="18"/>
          <w:szCs w:val="18"/>
        </w:rPr>
        <w:t>PRESIDENT</w:t>
      </w:r>
    </w:p>
    <w:p w:rsidR="008C6F6F" w:rsidRDefault="008C6F6F" w:rsidP="00544D84">
      <w:pPr>
        <w:spacing w:after="0" w:line="240" w:lineRule="auto"/>
      </w:pPr>
    </w:p>
    <w:p w:rsidR="003E106B" w:rsidRDefault="003E106B" w:rsidP="00544D84">
      <w:pPr>
        <w:spacing w:after="0" w:line="240" w:lineRule="auto"/>
        <w:ind w:firstLine="720"/>
      </w:pPr>
    </w:p>
    <w:p w:rsidR="003E106B" w:rsidRPr="00847D74" w:rsidRDefault="003E106B" w:rsidP="00544D84">
      <w:pPr>
        <w:spacing w:after="0" w:line="240" w:lineRule="auto"/>
        <w:ind w:firstLine="720"/>
      </w:pPr>
    </w:p>
    <w:p w:rsidR="00950F4A" w:rsidRPr="00864AD9" w:rsidRDefault="00950F4A" w:rsidP="00544D84">
      <w:pPr>
        <w:spacing w:after="0" w:line="240" w:lineRule="auto"/>
      </w:pPr>
    </w:p>
    <w:sectPr w:rsidR="00950F4A" w:rsidRPr="00864AD9" w:rsidSect="00864AD9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AD9"/>
    <w:rsid w:val="003E106B"/>
    <w:rsid w:val="004A5EC3"/>
    <w:rsid w:val="00544D84"/>
    <w:rsid w:val="00847D74"/>
    <w:rsid w:val="00864AD9"/>
    <w:rsid w:val="008C6F6F"/>
    <w:rsid w:val="008D3170"/>
    <w:rsid w:val="00950F4A"/>
    <w:rsid w:val="00B22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72427C5-CA79-4B95-B70A-0BD4E2A09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5" Type="http://schemas.openxmlformats.org/officeDocument/2006/relationships/image" Target="media/image2.png"/><Relationship Id="rId4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161</Words>
  <Characters>923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dcterms:created xsi:type="dcterms:W3CDTF">2025-09-24T13:47:00Z</dcterms:created>
  <dcterms:modified xsi:type="dcterms:W3CDTF">2025-09-24T13:47:00Z</dcterms:modified>
</cp:coreProperties>
</file>